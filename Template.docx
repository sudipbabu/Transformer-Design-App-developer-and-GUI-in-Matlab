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BEDD" w14:textId="77777777" w:rsidR="00963555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>DESIGN SHEET OF A TRANSFORMER</w:t>
      </w:r>
    </w:p>
    <w:p w14:paraId="54360B50" w14:textId="77777777" w:rsidR="00245704" w:rsidRPr="00E432CC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USING MATLAB</w:t>
      </w:r>
      <w:r w:rsidR="00AB69DB">
        <w:rPr>
          <w:rFonts w:ascii="Times New Roman" w:hAnsi="Times New Roman" w:cs="Times New Roman"/>
          <w:b/>
          <w:sz w:val="36"/>
        </w:rPr>
        <w:t xml:space="preserve"> &amp; GUI</w:t>
      </w:r>
    </w:p>
    <w:p w14:paraId="385CCC89" w14:textId="77777777" w:rsidR="00963555" w:rsidRPr="00E432CC" w:rsidRDefault="00963555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5B1F80C1" w14:textId="77777777" w:rsidR="00963555" w:rsidRDefault="00135C73" w:rsidP="0024570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3C2D5C" wp14:editId="38A52732">
                <wp:simplePos x="0" y="0"/>
                <wp:positionH relativeFrom="column">
                  <wp:posOffset>2428875</wp:posOffset>
                </wp:positionH>
                <wp:positionV relativeFrom="paragraph">
                  <wp:posOffset>312420</wp:posOffset>
                </wp:positionV>
                <wp:extent cx="938463" cy="2752725"/>
                <wp:effectExtent l="0" t="0" r="1460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463" cy="2752725"/>
                          <a:chOff x="0" y="0"/>
                          <a:chExt cx="938463" cy="3416968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553452"/>
                            <a:ext cx="0" cy="1949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5326" y="0"/>
                            <a:ext cx="0" cy="3416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938463" y="553452"/>
                            <a:ext cx="0" cy="1948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DD196" id="Group 4" o:spid="_x0000_s1026" style="position:absolute;margin-left:191.25pt;margin-top:24.6pt;width:73.9pt;height:216.75pt;z-index:251663360;mso-height-relative:margin" coordsize="9384,3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">
                <v:line id="Straight Connector 1" o:spid="_x0000_s1027" style="position:absolute;visibility:visible;mso-wrap-style:square" from="0,5534" to="0,25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" strokecolor="black [3200]" strokeweight="1pt">
                  <v:stroke joinstyle="miter"/>
                </v:line>
                <v:line id="Straight Connector 2" o:spid="_x0000_s1028" style="position:absolute;visibility:visible;mso-wrap-style:square" from="5053,0" to="5053,3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line id="Straight Connector 3" o:spid="_x0000_s1029" style="position:absolute;visibility:visible;mso-wrap-style:square" from="9384,5534" to="9384,2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629B55E9" w14:textId="77777777" w:rsidR="00245704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7C3BB7C3" w14:textId="77777777" w:rsidR="00245704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1A05B82A" w14:textId="77777777" w:rsidR="00245704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6876F4B4" w14:textId="77777777" w:rsidR="00245704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3696883D" w14:textId="77777777" w:rsidR="00245704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47F566C0" w14:textId="77777777" w:rsidR="00245704" w:rsidRDefault="00245704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2C739E61" w14:textId="77777777" w:rsidR="00245704" w:rsidRDefault="00245704" w:rsidP="000A10AD">
      <w:pPr>
        <w:rPr>
          <w:rFonts w:ascii="Times New Roman" w:hAnsi="Times New Roman" w:cs="Times New Roman"/>
          <w:b/>
          <w:sz w:val="36"/>
        </w:rPr>
      </w:pPr>
    </w:p>
    <w:p w14:paraId="6A8FC5C7" w14:textId="77777777" w:rsidR="000A10AD" w:rsidRDefault="00245704" w:rsidP="0053442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TO:</w:t>
      </w:r>
      <w:r w:rsidR="001025BD">
        <w:rPr>
          <w:rFonts w:ascii="Times New Roman" w:hAnsi="Times New Roman" w:cs="Times New Roman"/>
          <w:b/>
          <w:sz w:val="36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</w:rPr>
          <w:alias w:val="A"/>
          <w:tag w:val="Hole"/>
          <w:id w:val="-1201776712"/>
          <w:placeholder>
            <w:docPart w:val="496E497CA58047299C8B6EA1FFE17D8D"/>
          </w:placeholder>
          <w:showingPlcHdr/>
        </w:sdtPr>
        <w:sdtEndPr/>
        <w:sdtContent>
          <w:r w:rsidR="00DB5FF9" w:rsidRPr="00F77D62">
            <w:rPr>
              <w:rStyle w:val="PlaceholderText"/>
            </w:rPr>
            <w:t>Click or tap here to enter text.</w:t>
          </w:r>
        </w:sdtContent>
      </w:sdt>
    </w:p>
    <w:p w14:paraId="28A35BA1" w14:textId="77777777" w:rsidR="000A10AD" w:rsidRDefault="000A10AD" w:rsidP="00245704">
      <w:pPr>
        <w:jc w:val="center"/>
        <w:rPr>
          <w:rFonts w:ascii="Times New Roman" w:hAnsi="Times New Roman" w:cs="Times New Roman"/>
          <w:b/>
          <w:sz w:val="36"/>
        </w:rPr>
      </w:pPr>
    </w:p>
    <w:p w14:paraId="1DFEFE64" w14:textId="77777777" w:rsidR="000A10AD" w:rsidRDefault="000A10AD" w:rsidP="0024570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Project of</w:t>
      </w:r>
    </w:p>
    <w:p w14:paraId="5A720011" w14:textId="77777777" w:rsidR="000A10AD" w:rsidRDefault="000A10AD" w:rsidP="0024570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SUDIP BABU DHAKAL and his team</w:t>
      </w:r>
    </w:p>
    <w:p w14:paraId="62797FCA" w14:textId="77777777" w:rsidR="000A10AD" w:rsidRPr="00E432CC" w:rsidRDefault="000A10AD" w:rsidP="000A10AD">
      <w:pPr>
        <w:jc w:val="center"/>
        <w:rPr>
          <w:rFonts w:ascii="Times New Roman" w:hAnsi="Times New Roman" w:cs="Times New Roman"/>
          <w:b/>
          <w:sz w:val="36"/>
        </w:rPr>
      </w:pPr>
    </w:p>
    <w:p w14:paraId="6A284CA2" w14:textId="77777777" w:rsidR="000A10AD" w:rsidRDefault="000A10AD">
      <w:pPr>
        <w:spacing w:after="160" w:line="259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2710E468" w14:textId="77777777" w:rsidR="00963555" w:rsidRPr="00E432CC" w:rsidRDefault="00963555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171F6E" w14:textId="77777777" w:rsidR="00963555" w:rsidRPr="00E432CC" w:rsidRDefault="00963555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D9AE5" w14:textId="77777777" w:rsidR="00CD3BC1" w:rsidRPr="00E432CC" w:rsidRDefault="00CD3BC1" w:rsidP="00755D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C3E86" w14:textId="77777777" w:rsidR="00CD3BC1" w:rsidRPr="00755D7B" w:rsidRDefault="00CD3BC1" w:rsidP="00CD3BC1">
      <w:pPr>
        <w:rPr>
          <w:rFonts w:ascii="Times New Roman" w:hAnsi="Times New Roman" w:cs="Times New Roman"/>
          <w:b/>
          <w:sz w:val="32"/>
          <w:szCs w:val="24"/>
        </w:rPr>
      </w:pPr>
      <w:r w:rsidRPr="00755D7B">
        <w:rPr>
          <w:rFonts w:ascii="Times New Roman" w:hAnsi="Times New Roman" w:cs="Times New Roman"/>
          <w:b/>
          <w:sz w:val="32"/>
          <w:szCs w:val="24"/>
        </w:rPr>
        <w:t>Design sheet</w:t>
      </w:r>
      <w:r w:rsidR="00755D7B">
        <w:rPr>
          <w:rFonts w:ascii="Times New Roman" w:hAnsi="Times New Roman" w:cs="Times New Roman"/>
          <w:b/>
          <w:sz w:val="32"/>
          <w:szCs w:val="24"/>
        </w:rPr>
        <w:t>:</w:t>
      </w:r>
    </w:p>
    <w:p w14:paraId="008773C6" w14:textId="77777777" w:rsidR="001025BD" w:rsidRDefault="00CD3BC1" w:rsidP="00CD3BC1">
      <w:pPr>
        <w:rPr>
          <w:rFonts w:ascii="Times New Roman" w:hAnsi="Times New Roman" w:cs="Times New Roman"/>
          <w:sz w:val="24"/>
          <w:szCs w:val="24"/>
        </w:rPr>
      </w:pPr>
      <w:r w:rsidRPr="00E432CC">
        <w:rPr>
          <w:rFonts w:ascii="Times New Roman" w:hAnsi="Times New Roman" w:cs="Times New Roman"/>
          <w:sz w:val="24"/>
          <w:szCs w:val="24"/>
        </w:rPr>
        <w:t xml:space="preserve">KVA </w:t>
      </w:r>
      <w:r w:rsidR="001025BD">
        <w:rPr>
          <w:rFonts w:ascii="Times New Roman" w:hAnsi="Times New Roman" w:cs="Times New Roman"/>
          <w:sz w:val="24"/>
          <w:szCs w:val="24"/>
        </w:rPr>
        <w:t>=</w:t>
      </w:r>
      <w:r w:rsidR="0080662D" w:rsidRPr="00E432C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1"/>
          <w:tag w:val="Hole"/>
          <w:id w:val="488756503"/>
          <w:placeholder>
            <w:docPart w:val="0C1ED0BF227046FC97EDE3F5149EAC26"/>
          </w:placeholder>
          <w:showingPlcHdr/>
        </w:sdtPr>
        <w:sdtEndPr/>
        <w:sdtContent>
          <w:r w:rsidR="00E432C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Pr="00E432CC">
        <w:rPr>
          <w:rFonts w:ascii="Times New Roman" w:hAnsi="Times New Roman" w:cs="Times New Roman"/>
          <w:sz w:val="24"/>
          <w:szCs w:val="24"/>
        </w:rPr>
        <w:t xml:space="preserve">     </w:t>
      </w:r>
      <w:r w:rsidR="00517AA8">
        <w:rPr>
          <w:rFonts w:ascii="Times New Roman" w:hAnsi="Times New Roman" w:cs="Times New Roman"/>
          <w:sz w:val="24"/>
          <w:szCs w:val="24"/>
        </w:rPr>
        <w:t>VA</w:t>
      </w:r>
      <w:r w:rsidRPr="00E432CC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7712548" w14:textId="77777777" w:rsidR="001025BD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hase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sdt>
        <w:sdtPr>
          <w:rPr>
            <w:rFonts w:ascii="Times New Roman" w:hAnsi="Times New Roman" w:cs="Times New Roman"/>
            <w:sz w:val="24"/>
            <w:szCs w:val="24"/>
          </w:rPr>
          <w:alias w:val="2"/>
          <w:tag w:val="Hole"/>
          <w:id w:val="958302338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="00CD3BC1" w:rsidRPr="00E432C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AB01764" w14:textId="77777777" w:rsidR="001025BD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D3BC1" w:rsidRPr="00E432CC">
        <w:rPr>
          <w:rFonts w:ascii="Times New Roman" w:hAnsi="Times New Roman" w:cs="Times New Roman"/>
          <w:sz w:val="24"/>
          <w:szCs w:val="24"/>
        </w:rPr>
        <w:t>requency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3"/>
          <w:tag w:val="Hole"/>
          <w:id w:val="1982648331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="00CD3BC1" w:rsidRPr="00E432CC">
        <w:rPr>
          <w:rFonts w:ascii="Times New Roman" w:hAnsi="Times New Roman" w:cs="Times New Roman"/>
          <w:sz w:val="24"/>
          <w:szCs w:val="24"/>
        </w:rPr>
        <w:t xml:space="preserve">  </w:t>
      </w:r>
      <w:r w:rsidR="002038A1">
        <w:rPr>
          <w:rFonts w:ascii="Times New Roman" w:hAnsi="Times New Roman" w:cs="Times New Roman"/>
          <w:sz w:val="24"/>
          <w:szCs w:val="24"/>
        </w:rPr>
        <w:t>Hz</w:t>
      </w:r>
    </w:p>
    <w:p w14:paraId="507E53A2" w14:textId="77777777" w:rsidR="00CD3BC1" w:rsidRPr="00E432CC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Winding Type=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hAnsi="Times New Roman" w:cs="Times New Roman"/>
            <w:sz w:val="24"/>
            <w:szCs w:val="24"/>
          </w:rPr>
          <w:alias w:val="4"/>
          <w:tag w:val="Hole"/>
          <w:id w:val="-804158571"/>
          <w:placeholder>
            <w:docPart w:val="67271D776F5E4F3195C0B1F72DE08464"/>
          </w:placeholder>
          <w:showingPlcHdr/>
        </w:sdtPr>
        <w:sdtEndPr/>
        <w:sdtContent>
          <w:r w:rsidRPr="007B711C">
            <w:rPr>
              <w:rStyle w:val="PlaceholderText"/>
            </w:rPr>
            <w:t>Click or tap here to enter text.</w:t>
          </w:r>
        </w:sdtContent>
      </w:sdt>
    </w:p>
    <w:p w14:paraId="195B54E1" w14:textId="77777777" w:rsidR="001025BD" w:rsidRDefault="00CD3BC1" w:rsidP="00CD3BC1">
      <w:pPr>
        <w:rPr>
          <w:rFonts w:ascii="Times New Roman" w:hAnsi="Times New Roman" w:cs="Times New Roman"/>
          <w:sz w:val="24"/>
          <w:szCs w:val="24"/>
        </w:rPr>
      </w:pPr>
      <w:r w:rsidRPr="00E432CC">
        <w:rPr>
          <w:rFonts w:ascii="Times New Roman" w:hAnsi="Times New Roman" w:cs="Times New Roman"/>
          <w:sz w:val="24"/>
          <w:szCs w:val="24"/>
        </w:rPr>
        <w:t xml:space="preserve">Line </w:t>
      </w:r>
      <w:r w:rsidR="001025BD">
        <w:rPr>
          <w:rFonts w:ascii="Times New Roman" w:hAnsi="Times New Roman" w:cs="Times New Roman"/>
          <w:sz w:val="24"/>
          <w:szCs w:val="24"/>
        </w:rPr>
        <w:t>Voltage</w:t>
      </w:r>
      <w:r w:rsidRPr="00E432CC">
        <w:rPr>
          <w:rFonts w:ascii="Times New Roman" w:hAnsi="Times New Roman" w:cs="Times New Roman"/>
          <w:sz w:val="24"/>
          <w:szCs w:val="24"/>
        </w:rPr>
        <w:t xml:space="preserve"> </w:t>
      </w:r>
      <w:r w:rsidR="001025BD">
        <w:rPr>
          <w:rFonts w:ascii="Times New Roman" w:hAnsi="Times New Roman" w:cs="Times New Roman"/>
          <w:sz w:val="24"/>
          <w:szCs w:val="24"/>
        </w:rPr>
        <w:t>H</w:t>
      </w:r>
      <w:r w:rsidRPr="00E432CC">
        <w:rPr>
          <w:rFonts w:ascii="Times New Roman" w:hAnsi="Times New Roman" w:cs="Times New Roman"/>
          <w:sz w:val="24"/>
          <w:szCs w:val="24"/>
        </w:rPr>
        <w:t>.</w:t>
      </w:r>
      <w:r w:rsidR="001025BD">
        <w:rPr>
          <w:rFonts w:ascii="Times New Roman" w:hAnsi="Times New Roman" w:cs="Times New Roman"/>
          <w:sz w:val="24"/>
          <w:szCs w:val="24"/>
        </w:rPr>
        <w:t>V</w:t>
      </w:r>
      <w:r w:rsidRPr="00E432CC">
        <w:rPr>
          <w:rFonts w:ascii="Times New Roman" w:hAnsi="Times New Roman" w:cs="Times New Roman"/>
          <w:sz w:val="24"/>
          <w:szCs w:val="24"/>
        </w:rPr>
        <w:t xml:space="preserve"> </w:t>
      </w:r>
      <w:r w:rsidR="001025BD">
        <w:rPr>
          <w:rFonts w:ascii="Times New Roman" w:hAnsi="Times New Roman" w:cs="Times New Roman"/>
          <w:sz w:val="24"/>
          <w:szCs w:val="24"/>
        </w:rPr>
        <w:t xml:space="preserve">= </w:t>
      </w:r>
      <w:sdt>
        <w:sdtPr>
          <w:rPr>
            <w:rFonts w:ascii="Times New Roman" w:hAnsi="Times New Roman" w:cs="Times New Roman"/>
            <w:sz w:val="24"/>
            <w:szCs w:val="24"/>
          </w:rPr>
          <w:alias w:val="5"/>
          <w:tag w:val="Hole"/>
          <w:id w:val="-1379547349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Pr="00E432CC">
        <w:rPr>
          <w:rFonts w:ascii="Times New Roman" w:hAnsi="Times New Roman" w:cs="Times New Roman"/>
          <w:sz w:val="24"/>
          <w:szCs w:val="24"/>
        </w:rPr>
        <w:t xml:space="preserve"> </w:t>
      </w:r>
      <w:r w:rsidR="001025BD">
        <w:rPr>
          <w:rFonts w:ascii="Times New Roman" w:hAnsi="Times New Roman" w:cs="Times New Roman"/>
          <w:sz w:val="24"/>
          <w:szCs w:val="24"/>
        </w:rPr>
        <w:t>V</w:t>
      </w:r>
      <w:r w:rsidRPr="00E432C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FD40C36" w14:textId="77777777" w:rsidR="00CD3BC1" w:rsidRPr="00E432CC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hase </w:t>
      </w:r>
      <w:r>
        <w:rPr>
          <w:rFonts w:ascii="Times New Roman" w:hAnsi="Times New Roman" w:cs="Times New Roman"/>
          <w:sz w:val="24"/>
          <w:szCs w:val="24"/>
        </w:rPr>
        <w:t>Voltage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CD3BC1" w:rsidRPr="00E432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w:sdt>
        <w:sdtPr>
          <w:rPr>
            <w:rFonts w:ascii="Times New Roman" w:hAnsi="Times New Roman" w:cs="Times New Roman"/>
            <w:sz w:val="24"/>
            <w:szCs w:val="24"/>
          </w:rPr>
          <w:alias w:val="6"/>
          <w:tag w:val="Hole"/>
          <w:id w:val="-844787905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64E5509A" w14:textId="77777777" w:rsidR="001025BD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Voltage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</w:t>
      </w:r>
      <w:r w:rsidR="00CD3BC1" w:rsidRPr="00E432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</w:t>
      </w:r>
      <w:r w:rsidR="00CD3BC1" w:rsidRPr="00E432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sdt>
        <w:sdtPr>
          <w:rPr>
            <w:rFonts w:ascii="Times New Roman" w:hAnsi="Times New Roman" w:cs="Times New Roman"/>
            <w:sz w:val="24"/>
            <w:szCs w:val="24"/>
          </w:rPr>
          <w:alias w:val="7"/>
          <w:tag w:val="Hole"/>
          <w:id w:val="-2092846256"/>
          <w:placeholder>
            <w:docPart w:val="202135BA39634749BF061538A7FA1E60"/>
          </w:placeholder>
          <w:showingPlcHdr/>
        </w:sdtPr>
        <w:sdtEndPr/>
        <w:sdtContent>
          <w:r w:rsidRPr="00574AD9">
            <w:rPr>
              <w:rStyle w:val="PlaceholderText"/>
            </w:rPr>
            <w:t>Click or tap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4C520DBE" w14:textId="77777777" w:rsidR="00CD3BC1" w:rsidRPr="00E432CC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Voltage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CD3BC1" w:rsidRPr="00E432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</w:t>
      </w:r>
      <w:r w:rsidR="00CD3BC1" w:rsidRPr="00E432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sdt>
        <w:sdtPr>
          <w:rPr>
            <w:rFonts w:ascii="Times New Roman" w:hAnsi="Times New Roman" w:cs="Times New Roman"/>
            <w:sz w:val="24"/>
            <w:szCs w:val="24"/>
          </w:rPr>
          <w:alias w:val="8"/>
          <w:tag w:val="Hole"/>
          <w:id w:val="2048871950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="00CD3BC1" w:rsidRPr="00E4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02E61E26" w14:textId="77777777" w:rsidR="001025BD" w:rsidRDefault="00CD3BC1" w:rsidP="00CD3BC1">
      <w:pPr>
        <w:rPr>
          <w:rFonts w:ascii="Times New Roman" w:hAnsi="Times New Roman" w:cs="Times New Roman"/>
          <w:sz w:val="24"/>
          <w:szCs w:val="24"/>
        </w:rPr>
      </w:pPr>
      <w:r w:rsidRPr="00E432CC">
        <w:rPr>
          <w:rFonts w:ascii="Times New Roman" w:hAnsi="Times New Roman" w:cs="Times New Roman"/>
          <w:sz w:val="24"/>
          <w:szCs w:val="24"/>
        </w:rPr>
        <w:t xml:space="preserve">Line </w:t>
      </w:r>
      <w:r w:rsidR="001025BD">
        <w:rPr>
          <w:rFonts w:ascii="Times New Roman" w:hAnsi="Times New Roman" w:cs="Times New Roman"/>
          <w:sz w:val="24"/>
          <w:szCs w:val="24"/>
        </w:rPr>
        <w:t>Current</w:t>
      </w:r>
      <w:r w:rsidRPr="00E432CC">
        <w:rPr>
          <w:rFonts w:ascii="Times New Roman" w:hAnsi="Times New Roman" w:cs="Times New Roman"/>
          <w:sz w:val="24"/>
          <w:szCs w:val="24"/>
        </w:rPr>
        <w:t xml:space="preserve">  </w:t>
      </w:r>
      <w:r w:rsidR="001025BD">
        <w:rPr>
          <w:rFonts w:ascii="Times New Roman" w:hAnsi="Times New Roman" w:cs="Times New Roman"/>
          <w:sz w:val="24"/>
          <w:szCs w:val="24"/>
        </w:rPr>
        <w:t>H</w:t>
      </w:r>
      <w:r w:rsidRPr="00E432CC">
        <w:rPr>
          <w:rFonts w:ascii="Times New Roman" w:hAnsi="Times New Roman" w:cs="Times New Roman"/>
          <w:sz w:val="24"/>
          <w:szCs w:val="24"/>
        </w:rPr>
        <w:t>.</w:t>
      </w:r>
      <w:r w:rsidR="001025BD">
        <w:rPr>
          <w:rFonts w:ascii="Times New Roman" w:hAnsi="Times New Roman" w:cs="Times New Roman"/>
          <w:sz w:val="24"/>
          <w:szCs w:val="24"/>
        </w:rPr>
        <w:t>V</w:t>
      </w:r>
      <w:r w:rsidRPr="00E432CC">
        <w:rPr>
          <w:rFonts w:ascii="Times New Roman" w:hAnsi="Times New Roman" w:cs="Times New Roman"/>
          <w:sz w:val="24"/>
          <w:szCs w:val="24"/>
        </w:rPr>
        <w:t xml:space="preserve">. </w:t>
      </w:r>
      <w:r w:rsidR="001025BD">
        <w:rPr>
          <w:rFonts w:ascii="Times New Roman" w:hAnsi="Times New Roman" w:cs="Times New Roman"/>
          <w:sz w:val="24"/>
          <w:szCs w:val="24"/>
        </w:rPr>
        <w:t xml:space="preserve">= </w:t>
      </w:r>
      <w:sdt>
        <w:sdtPr>
          <w:rPr>
            <w:rFonts w:ascii="Times New Roman" w:hAnsi="Times New Roman" w:cs="Times New Roman"/>
            <w:sz w:val="24"/>
            <w:szCs w:val="24"/>
          </w:rPr>
          <w:alias w:val="9"/>
          <w:tag w:val="Hole"/>
          <w:id w:val="557825203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="00E432CC" w:rsidRPr="00E432CC">
        <w:rPr>
          <w:rFonts w:ascii="Times New Roman" w:hAnsi="Times New Roman" w:cs="Times New Roman"/>
          <w:sz w:val="24"/>
          <w:szCs w:val="24"/>
        </w:rPr>
        <w:t xml:space="preserve"> </w:t>
      </w:r>
      <w:r w:rsidRPr="00E432CC">
        <w:rPr>
          <w:rFonts w:ascii="Times New Roman" w:hAnsi="Times New Roman" w:cs="Times New Roman"/>
          <w:sz w:val="24"/>
          <w:szCs w:val="24"/>
        </w:rPr>
        <w:t xml:space="preserve">A                    </w:t>
      </w:r>
    </w:p>
    <w:p w14:paraId="511F4F67" w14:textId="77777777" w:rsidR="001025BD" w:rsidRDefault="001025BD" w:rsidP="00CD3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Current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L.V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sdt>
        <w:sdtPr>
          <w:rPr>
            <w:rFonts w:ascii="Times New Roman" w:hAnsi="Times New Roman" w:cs="Times New Roman"/>
            <w:sz w:val="24"/>
            <w:szCs w:val="24"/>
          </w:rPr>
          <w:alias w:val="11"/>
          <w:tag w:val="Hole"/>
          <w:id w:val="-1819797163"/>
          <w:placeholder>
            <w:docPart w:val="0C1ED0BF227046FC97EDE3F5149EAC26"/>
          </w:placeholder>
          <w:showingPlcHdr/>
        </w:sdtPr>
        <w:sdtEndPr/>
        <w:sdtContent>
          <w:r w:rsidR="00AC1B8C"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 w:rsidR="00E432CC" w:rsidRPr="00E432CC">
        <w:rPr>
          <w:rFonts w:ascii="Times New Roman" w:hAnsi="Times New Roman" w:cs="Times New Roman"/>
          <w:sz w:val="24"/>
          <w:szCs w:val="24"/>
        </w:rPr>
        <w:t xml:space="preserve"> </w:t>
      </w:r>
      <w:r w:rsidR="00CD3BC1" w:rsidRPr="00E432CC">
        <w:rPr>
          <w:rFonts w:ascii="Times New Roman" w:hAnsi="Times New Roman" w:cs="Times New Roman"/>
          <w:sz w:val="24"/>
          <w:szCs w:val="24"/>
        </w:rPr>
        <w:t xml:space="preserve">A        </w:t>
      </w:r>
    </w:p>
    <w:p w14:paraId="3935F3B8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  <w:r w:rsidRPr="00E432CC">
        <w:rPr>
          <w:rFonts w:ascii="Times New Roman" w:hAnsi="Times New Roman" w:cs="Times New Roman"/>
          <w:sz w:val="24"/>
          <w:szCs w:val="24"/>
        </w:rPr>
        <w:t>Type of cooling – ON</w:t>
      </w:r>
      <w:r w:rsidR="002929B6">
        <w:rPr>
          <w:rFonts w:ascii="Times New Roman" w:hAnsi="Times New Roman" w:cs="Times New Roman"/>
          <w:sz w:val="24"/>
          <w:szCs w:val="24"/>
        </w:rPr>
        <w:t>AN</w:t>
      </w:r>
    </w:p>
    <w:p w14:paraId="65D3A764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03C9A776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  <w:r w:rsidRPr="00E432CC">
        <w:rPr>
          <w:rFonts w:ascii="Times New Roman" w:hAnsi="Times New Roman" w:cs="Times New Roman"/>
          <w:b/>
          <w:sz w:val="24"/>
          <w:szCs w:val="24"/>
        </w:rPr>
        <w:t>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69"/>
        <w:gridCol w:w="2324"/>
        <w:gridCol w:w="2339"/>
      </w:tblGrid>
      <w:tr w:rsidR="00CD3BC1" w:rsidRPr="00E432CC" w14:paraId="141DAB02" w14:textId="77777777" w:rsidTr="002929B6">
        <w:tc>
          <w:tcPr>
            <w:tcW w:w="2318" w:type="dxa"/>
          </w:tcPr>
          <w:p w14:paraId="6A29FE35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9" w:type="dxa"/>
          </w:tcPr>
          <w:p w14:paraId="680A14C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Output constant</w:t>
            </w:r>
          </w:p>
        </w:tc>
        <w:tc>
          <w:tcPr>
            <w:tcW w:w="2324" w:type="dxa"/>
          </w:tcPr>
          <w:p w14:paraId="65CB710D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33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16"/>
              <w:tag w:val="Hole"/>
              <w:id w:val="1869031340"/>
              <w:placeholder>
                <w:docPart w:val="0C1ED0BF227046FC97EDE3F5149EAC26"/>
              </w:placeholder>
              <w:showingPlcHdr/>
            </w:sdtPr>
            <w:sdtEndPr/>
            <w:sdtContent>
              <w:p w14:paraId="48BCF55C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sdtContent>
          </w:sdt>
        </w:tc>
      </w:tr>
      <w:tr w:rsidR="00CD3BC1" w:rsidRPr="00E432CC" w14:paraId="5DEBC09C" w14:textId="77777777" w:rsidTr="002929B6">
        <w:tc>
          <w:tcPr>
            <w:tcW w:w="2318" w:type="dxa"/>
          </w:tcPr>
          <w:p w14:paraId="5136245F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9" w:type="dxa"/>
          </w:tcPr>
          <w:p w14:paraId="251E36A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Voltage per turn</w:t>
            </w:r>
          </w:p>
        </w:tc>
        <w:tc>
          <w:tcPr>
            <w:tcW w:w="2324" w:type="dxa"/>
          </w:tcPr>
          <w:p w14:paraId="1322FB29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339" w:type="dxa"/>
          </w:tcPr>
          <w:p w14:paraId="400A159B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17"/>
                <w:tag w:val="Hole"/>
                <w:id w:val="537789321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E432CC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5B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D3BC1" w:rsidRPr="00E432CC" w14:paraId="748C8DDE" w14:textId="77777777" w:rsidTr="002929B6">
        <w:tc>
          <w:tcPr>
            <w:tcW w:w="2318" w:type="dxa"/>
          </w:tcPr>
          <w:p w14:paraId="384910B1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9" w:type="dxa"/>
          </w:tcPr>
          <w:p w14:paraId="66121EF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Circumscribing circle diameter</w:t>
            </w:r>
          </w:p>
        </w:tc>
        <w:tc>
          <w:tcPr>
            <w:tcW w:w="2324" w:type="dxa"/>
          </w:tcPr>
          <w:p w14:paraId="603B645D" w14:textId="77777777" w:rsidR="00CD3BC1" w:rsidRPr="00E432CC" w:rsidRDefault="005D78DA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39" w:type="dxa"/>
          </w:tcPr>
          <w:p w14:paraId="6186342D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18"/>
                <w:tag w:val="Hole"/>
                <w:id w:val="-2025086853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4C1C7BC4" w14:textId="77777777" w:rsidTr="002929B6">
        <w:tc>
          <w:tcPr>
            <w:tcW w:w="2318" w:type="dxa"/>
          </w:tcPr>
          <w:p w14:paraId="4F2B7096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9" w:type="dxa"/>
          </w:tcPr>
          <w:p w14:paraId="508B1CE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Number of steps</w:t>
            </w:r>
          </w:p>
        </w:tc>
        <w:tc>
          <w:tcPr>
            <w:tcW w:w="2324" w:type="dxa"/>
          </w:tcPr>
          <w:p w14:paraId="03E0D82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19"/>
              <w:tag w:val="Hole"/>
              <w:id w:val="-501356670"/>
              <w:placeholder>
                <w:docPart w:val="0C1ED0BF227046FC97EDE3F5149EAC26"/>
              </w:placeholder>
              <w:showingPlcHdr/>
            </w:sdtPr>
            <w:sdtEndPr/>
            <w:sdtContent>
              <w:p w14:paraId="63D060BF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sdtContent>
          </w:sdt>
        </w:tc>
      </w:tr>
      <w:tr w:rsidR="00CD3BC1" w:rsidRPr="00E432CC" w14:paraId="4140775A" w14:textId="77777777" w:rsidTr="002929B6">
        <w:tc>
          <w:tcPr>
            <w:tcW w:w="2318" w:type="dxa"/>
          </w:tcPr>
          <w:p w14:paraId="7BC4FC1F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</w:tcPr>
          <w:p w14:paraId="4F091D0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2324" w:type="dxa"/>
          </w:tcPr>
          <w:p w14:paraId="2BAAB75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14:paraId="4F4911E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BC1" w:rsidRPr="00E432CC" w14:paraId="1B02530C" w14:textId="77777777" w:rsidTr="002929B6">
        <w:tc>
          <w:tcPr>
            <w:tcW w:w="2318" w:type="dxa"/>
          </w:tcPr>
          <w:p w14:paraId="612F868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7748797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2682884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9" w:type="dxa"/>
          </w:tcPr>
          <w:p w14:paraId="60E70D9E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0"/>
                <w:tag w:val="Hole"/>
                <w:id w:val="-1615123611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E43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CD3BC1" w:rsidRPr="00E432CC" w14:paraId="285AB2DE" w14:textId="77777777" w:rsidTr="002929B6">
        <w:tc>
          <w:tcPr>
            <w:tcW w:w="2318" w:type="dxa"/>
          </w:tcPr>
          <w:p w14:paraId="4338B55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7192D85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2981C7B0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9" w:type="dxa"/>
          </w:tcPr>
          <w:p w14:paraId="72D67530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1"/>
                <w:tag w:val="Hole"/>
                <w:id w:val="-1953631536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E43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CD3BC1" w:rsidRPr="00E432CC" w14:paraId="4A703E4A" w14:textId="77777777" w:rsidTr="002929B6">
        <w:tc>
          <w:tcPr>
            <w:tcW w:w="2318" w:type="dxa"/>
          </w:tcPr>
          <w:p w14:paraId="3A8CAF03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69" w:type="dxa"/>
          </w:tcPr>
          <w:p w14:paraId="4222E10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Net iron area</w:t>
            </w:r>
          </w:p>
        </w:tc>
        <w:tc>
          <w:tcPr>
            <w:tcW w:w="2324" w:type="dxa"/>
          </w:tcPr>
          <w:p w14:paraId="4F209D3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339" w:type="dxa"/>
          </w:tcPr>
          <w:p w14:paraId="313B491A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2"/>
                <w:tag w:val="Hole"/>
                <w:id w:val="-1217584076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D3BC1" w:rsidRPr="00E432CC" w14:paraId="0C19E013" w14:textId="77777777" w:rsidTr="002929B6">
        <w:tc>
          <w:tcPr>
            <w:tcW w:w="2318" w:type="dxa"/>
          </w:tcPr>
          <w:p w14:paraId="4F128089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9" w:type="dxa"/>
          </w:tcPr>
          <w:p w14:paraId="13D9F7F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Flux density</w:t>
            </w:r>
          </w:p>
        </w:tc>
        <w:tc>
          <w:tcPr>
            <w:tcW w:w="2324" w:type="dxa"/>
          </w:tcPr>
          <w:p w14:paraId="2C0988C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339" w:type="dxa"/>
          </w:tcPr>
          <w:p w14:paraId="04D21FC8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3"/>
                <w:tag w:val="Hole"/>
                <w:id w:val="71933069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E43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Wb/m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57B5F704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47"/>
        <w:gridCol w:w="2330"/>
        <w:gridCol w:w="2348"/>
      </w:tblGrid>
      <w:tr w:rsidR="00CD3BC1" w:rsidRPr="00E432CC" w14:paraId="0C4F6D49" w14:textId="77777777" w:rsidTr="002929B6">
        <w:tc>
          <w:tcPr>
            <w:tcW w:w="2325" w:type="dxa"/>
          </w:tcPr>
          <w:p w14:paraId="7AD2448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7" w:type="dxa"/>
          </w:tcPr>
          <w:p w14:paraId="6F9C7E8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Depth of yoke</w:t>
            </w:r>
          </w:p>
        </w:tc>
        <w:tc>
          <w:tcPr>
            <w:tcW w:w="2330" w:type="dxa"/>
          </w:tcPr>
          <w:p w14:paraId="61AE1E5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2348" w:type="dxa"/>
          </w:tcPr>
          <w:p w14:paraId="6FCFA73B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4"/>
                <w:tag w:val="Hole"/>
                <w:id w:val="88537830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CD3BC1" w:rsidRPr="00E432CC" w14:paraId="481ACC4F" w14:textId="77777777" w:rsidTr="002929B6">
        <w:tc>
          <w:tcPr>
            <w:tcW w:w="2325" w:type="dxa"/>
          </w:tcPr>
          <w:p w14:paraId="5E203DE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7" w:type="dxa"/>
          </w:tcPr>
          <w:p w14:paraId="15F352C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Height of yoke</w:t>
            </w:r>
          </w:p>
        </w:tc>
        <w:tc>
          <w:tcPr>
            <w:tcW w:w="2330" w:type="dxa"/>
          </w:tcPr>
          <w:p w14:paraId="32BAAAC7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Hy</w:t>
            </w:r>
          </w:p>
        </w:tc>
        <w:tc>
          <w:tcPr>
            <w:tcW w:w="2348" w:type="dxa"/>
          </w:tcPr>
          <w:p w14:paraId="3E366704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5"/>
                <w:tag w:val="Hole"/>
                <w:id w:val="-1015157322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CD3BC1" w:rsidRPr="00E432CC" w14:paraId="1B961AE5" w14:textId="77777777" w:rsidTr="002929B6">
        <w:tc>
          <w:tcPr>
            <w:tcW w:w="2325" w:type="dxa"/>
          </w:tcPr>
          <w:p w14:paraId="471CD3F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7" w:type="dxa"/>
          </w:tcPr>
          <w:p w14:paraId="37FC2F0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Net yoke area</w:t>
            </w:r>
          </w:p>
        </w:tc>
        <w:tc>
          <w:tcPr>
            <w:tcW w:w="2330" w:type="dxa"/>
          </w:tcPr>
          <w:p w14:paraId="60A3FA6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0DCA0E5F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26"/>
                <w:tag w:val="Hole"/>
                <w:id w:val="322711290"/>
                <w:placeholder>
                  <w:docPart w:val="0C1ED0BF227046FC97EDE3F5149EAC26"/>
                </w:placeholder>
                <w:showingPlcHdr/>
              </w:sdtPr>
              <w:sdtEndPr>
                <w:rPr>
                  <w:vertAlign w:val="superscript"/>
                </w:rPr>
              </w:sdtEndPr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D3BC1" w:rsidRPr="00E432CC" w14:paraId="4A0E3746" w14:textId="77777777" w:rsidTr="002929B6">
        <w:tc>
          <w:tcPr>
            <w:tcW w:w="2325" w:type="dxa"/>
          </w:tcPr>
          <w:p w14:paraId="6892887F" w14:textId="77777777" w:rsidR="00CD3BC1" w:rsidRPr="00E432CC" w:rsidRDefault="00311240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7" w:type="dxa"/>
          </w:tcPr>
          <w:p w14:paraId="588B710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Iron loss</w:t>
            </w:r>
          </w:p>
        </w:tc>
        <w:tc>
          <w:tcPr>
            <w:tcW w:w="2330" w:type="dxa"/>
          </w:tcPr>
          <w:p w14:paraId="787B6A1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31A2B53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31"/>
                <w:tag w:val="Hole"/>
                <w:id w:val="1390146473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Watt</w:t>
            </w:r>
          </w:p>
        </w:tc>
      </w:tr>
    </w:tbl>
    <w:p w14:paraId="1E6B58CA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173A077D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  <w:r w:rsidRPr="00E432CC">
        <w:rPr>
          <w:rFonts w:ascii="Times New Roman" w:hAnsi="Times New Roman" w:cs="Times New Roman"/>
          <w:b/>
          <w:sz w:val="24"/>
          <w:szCs w:val="24"/>
        </w:rPr>
        <w:t>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50"/>
        <w:gridCol w:w="2334"/>
        <w:gridCol w:w="2339"/>
      </w:tblGrid>
      <w:tr w:rsidR="00CD3BC1" w:rsidRPr="00E432CC" w14:paraId="65122E29" w14:textId="77777777" w:rsidTr="00064AE8">
        <w:tc>
          <w:tcPr>
            <w:tcW w:w="2327" w:type="dxa"/>
          </w:tcPr>
          <w:p w14:paraId="283E128A" w14:textId="77777777" w:rsidR="00CD3BC1" w:rsidRPr="00E432CC" w:rsidRDefault="00064AE8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705A009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Window space factor</w:t>
            </w:r>
          </w:p>
        </w:tc>
        <w:tc>
          <w:tcPr>
            <w:tcW w:w="2334" w:type="dxa"/>
          </w:tcPr>
          <w:p w14:paraId="47D56D2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233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33"/>
              <w:tag w:val="Hole"/>
              <w:id w:val="-903218056"/>
              <w:placeholder>
                <w:docPart w:val="0C1ED0BF227046FC97EDE3F5149EAC26"/>
              </w:placeholder>
              <w:showingPlcHdr/>
            </w:sdtPr>
            <w:sdtEndPr/>
            <w:sdtContent>
              <w:p w14:paraId="61C887E4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sdtContent>
          </w:sdt>
        </w:tc>
      </w:tr>
      <w:tr w:rsidR="00CD3BC1" w:rsidRPr="00E432CC" w14:paraId="5E64693C" w14:textId="77777777" w:rsidTr="00064AE8">
        <w:tc>
          <w:tcPr>
            <w:tcW w:w="2327" w:type="dxa"/>
          </w:tcPr>
          <w:p w14:paraId="0581D029" w14:textId="77777777" w:rsidR="00CD3BC1" w:rsidRPr="00E432CC" w:rsidRDefault="00064AE8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601B72A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Height of window</w:t>
            </w:r>
          </w:p>
        </w:tc>
        <w:tc>
          <w:tcPr>
            <w:tcW w:w="2334" w:type="dxa"/>
          </w:tcPr>
          <w:p w14:paraId="1809A47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2339" w:type="dxa"/>
          </w:tcPr>
          <w:p w14:paraId="44F74D7C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alias w:val="34"/>
                <w:tag w:val="Hole"/>
                <w:id w:val="-1420018764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eastAsiaTheme="minorEastAsia" w:hAnsi="Times New Roman" w:cs="Times New Roman"/>
                <w:sz w:val="24"/>
                <w:szCs w:val="24"/>
              </w:rPr>
              <w:t>mm</w:t>
            </w:r>
          </w:p>
        </w:tc>
      </w:tr>
      <w:tr w:rsidR="00CD3BC1" w:rsidRPr="00E432CC" w14:paraId="53158A79" w14:textId="77777777" w:rsidTr="00064AE8">
        <w:tc>
          <w:tcPr>
            <w:tcW w:w="2327" w:type="dxa"/>
          </w:tcPr>
          <w:p w14:paraId="4D25FECF" w14:textId="77777777" w:rsidR="00CD3BC1" w:rsidRPr="00E432CC" w:rsidRDefault="00064AE8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45AD272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Width of window</w:t>
            </w:r>
          </w:p>
        </w:tc>
        <w:tc>
          <w:tcPr>
            <w:tcW w:w="2334" w:type="dxa"/>
          </w:tcPr>
          <w:p w14:paraId="1EC33EB0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2339" w:type="dxa"/>
          </w:tcPr>
          <w:p w14:paraId="434898AA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alias w:val="35"/>
                <w:tag w:val="Hole"/>
                <w:id w:val="-2077427061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745F75D5" w14:textId="77777777" w:rsidTr="00064AE8">
        <w:tc>
          <w:tcPr>
            <w:tcW w:w="2327" w:type="dxa"/>
          </w:tcPr>
          <w:p w14:paraId="7C6E2031" w14:textId="77777777" w:rsidR="00CD3BC1" w:rsidRPr="00E432CC" w:rsidRDefault="00064AE8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0" w:type="dxa"/>
          </w:tcPr>
          <w:p w14:paraId="27D5E8A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Window area</w:t>
            </w:r>
          </w:p>
        </w:tc>
        <w:tc>
          <w:tcPr>
            <w:tcW w:w="2334" w:type="dxa"/>
          </w:tcPr>
          <w:p w14:paraId="544ACAB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2339" w:type="dxa"/>
          </w:tcPr>
          <w:p w14:paraId="544EF6D0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36"/>
                <w:tag w:val="Hole"/>
                <w:id w:val="-1935746629"/>
                <w:placeholder>
                  <w:docPart w:val="2F6CA2D9696A4E9FB158D50EB6ABA6A2"/>
                </w:placeholder>
                <w:showingPlcHdr/>
              </w:sdtPr>
              <w:sdtEndPr/>
              <w:sdtContent>
                <w:r w:rsidR="001025BD" w:rsidRPr="00574AD9">
                  <w:rPr>
                    <w:rStyle w:val="PlaceholderText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0D385847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459F64D9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  <w:r w:rsidRPr="00E432CC">
        <w:rPr>
          <w:rFonts w:ascii="Times New Roman" w:hAnsi="Times New Roman" w:cs="Times New Roman"/>
          <w:b/>
          <w:sz w:val="24"/>
          <w:szCs w:val="24"/>
        </w:rPr>
        <w:t>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51"/>
        <w:gridCol w:w="2332"/>
        <w:gridCol w:w="2339"/>
      </w:tblGrid>
      <w:tr w:rsidR="00CD3BC1" w:rsidRPr="00E432CC" w14:paraId="29004904" w14:textId="77777777" w:rsidTr="00A55176">
        <w:tc>
          <w:tcPr>
            <w:tcW w:w="2394" w:type="dxa"/>
          </w:tcPr>
          <w:p w14:paraId="0EECB67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394" w:type="dxa"/>
          </w:tcPr>
          <w:p w14:paraId="2A21DB90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C73">
              <w:rPr>
                <w:rFonts w:ascii="Times New Roman" w:hAnsi="Times New Roman" w:cs="Times New Roman"/>
                <w:noProof/>
                <w:sz w:val="24"/>
                <w:szCs w:val="24"/>
              </w:rPr>
              <w:t>Distance</w:t>
            </w: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between adjacent limbs</w:t>
            </w:r>
          </w:p>
        </w:tc>
        <w:tc>
          <w:tcPr>
            <w:tcW w:w="2394" w:type="dxa"/>
          </w:tcPr>
          <w:p w14:paraId="6FF0EA5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94" w:type="dxa"/>
          </w:tcPr>
          <w:p w14:paraId="085B134E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alias w:val="37"/>
                <w:tag w:val="Hole"/>
                <w:id w:val="1110163537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695BB1E3" w14:textId="77777777" w:rsidTr="00A55176">
        <w:tc>
          <w:tcPr>
            <w:tcW w:w="2394" w:type="dxa"/>
          </w:tcPr>
          <w:p w14:paraId="0AFDE257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48E0ECC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Height of frame</w:t>
            </w:r>
          </w:p>
        </w:tc>
        <w:tc>
          <w:tcPr>
            <w:tcW w:w="2394" w:type="dxa"/>
          </w:tcPr>
          <w:p w14:paraId="77E9ACC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394" w:type="dxa"/>
          </w:tcPr>
          <w:p w14:paraId="5A96E1A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alias w:val="38"/>
                <w:tag w:val="Hole"/>
                <w:id w:val="19551703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1A249EAC" w14:textId="77777777" w:rsidTr="00A55176">
        <w:tc>
          <w:tcPr>
            <w:tcW w:w="2394" w:type="dxa"/>
          </w:tcPr>
          <w:p w14:paraId="7DC432B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6ADAB43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Width of frame</w:t>
            </w:r>
          </w:p>
        </w:tc>
        <w:tc>
          <w:tcPr>
            <w:tcW w:w="2394" w:type="dxa"/>
          </w:tcPr>
          <w:p w14:paraId="6340165D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94" w:type="dxa"/>
          </w:tcPr>
          <w:p w14:paraId="2CA6E825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39"/>
                <w:tag w:val="Hole"/>
                <w:id w:val="-645196122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699C49E7" w14:textId="77777777" w:rsidTr="00A55176">
        <w:tc>
          <w:tcPr>
            <w:tcW w:w="2394" w:type="dxa"/>
          </w:tcPr>
          <w:p w14:paraId="09E7EE0D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21A419BA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Depth of frame</w:t>
            </w:r>
          </w:p>
        </w:tc>
        <w:tc>
          <w:tcPr>
            <w:tcW w:w="2394" w:type="dxa"/>
          </w:tcPr>
          <w:p w14:paraId="2F7BC67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2394" w:type="dxa"/>
          </w:tcPr>
          <w:p w14:paraId="3A79B18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alias w:val="40"/>
                <w:tag w:val="Hole"/>
                <w:id w:val="1947423320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mm</w:t>
            </w:r>
          </w:p>
        </w:tc>
      </w:tr>
    </w:tbl>
    <w:p w14:paraId="2BCC1629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47"/>
        <w:gridCol w:w="2344"/>
        <w:gridCol w:w="2345"/>
      </w:tblGrid>
      <w:tr w:rsidR="00CD3BC1" w:rsidRPr="00E432CC" w14:paraId="241A05E4" w14:textId="77777777" w:rsidTr="002224A3">
        <w:tc>
          <w:tcPr>
            <w:tcW w:w="2314" w:type="dxa"/>
          </w:tcPr>
          <w:p w14:paraId="4F7AE44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2347" w:type="dxa"/>
          </w:tcPr>
          <w:p w14:paraId="3895742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Windings</w:t>
            </w:r>
          </w:p>
        </w:tc>
        <w:tc>
          <w:tcPr>
            <w:tcW w:w="2344" w:type="dxa"/>
          </w:tcPr>
          <w:p w14:paraId="5894F020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  <w:r w:rsidR="001025B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45" w:type="dxa"/>
          </w:tcPr>
          <w:p w14:paraId="64CCE92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  <w:r w:rsidR="001025B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D3BC1" w:rsidRPr="00E432CC" w14:paraId="1E68F97E" w14:textId="77777777" w:rsidTr="002224A3">
        <w:tc>
          <w:tcPr>
            <w:tcW w:w="2314" w:type="dxa"/>
          </w:tcPr>
          <w:p w14:paraId="1560CB8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7" w:type="dxa"/>
          </w:tcPr>
          <w:p w14:paraId="3D6DC44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Type of winding </w:t>
            </w:r>
          </w:p>
        </w:tc>
        <w:tc>
          <w:tcPr>
            <w:tcW w:w="2344" w:type="dxa"/>
          </w:tcPr>
          <w:p w14:paraId="370EB7E6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Helical</w:t>
            </w:r>
          </w:p>
        </w:tc>
        <w:tc>
          <w:tcPr>
            <w:tcW w:w="2345" w:type="dxa"/>
          </w:tcPr>
          <w:p w14:paraId="4AB1B491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Reinforced</w:t>
            </w:r>
          </w:p>
        </w:tc>
      </w:tr>
      <w:tr w:rsidR="00CD3BC1" w:rsidRPr="00E432CC" w14:paraId="35F45CFE" w14:textId="77777777" w:rsidTr="002224A3">
        <w:tc>
          <w:tcPr>
            <w:tcW w:w="2314" w:type="dxa"/>
          </w:tcPr>
          <w:p w14:paraId="3C380FF2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7" w:type="dxa"/>
          </w:tcPr>
          <w:p w14:paraId="4DC88118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onnection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43"/>
            <w:tag w:val="Hole"/>
            <w:id w:val="1412973806"/>
            <w:placeholder>
              <w:docPart w:val="2224C4FF08684F64A85E3C6075D2C00D"/>
            </w:placeholder>
            <w:showingPlcHdr/>
          </w:sdtPr>
          <w:sdtEndPr/>
          <w:sdtContent>
            <w:tc>
              <w:tcPr>
                <w:tcW w:w="2344" w:type="dxa"/>
              </w:tcPr>
              <w:p w14:paraId="200D48D1" w14:textId="77777777" w:rsidR="00CD3BC1" w:rsidRPr="00E432CC" w:rsidRDefault="00192013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74AD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44"/>
            <w:tag w:val="Hole"/>
            <w:id w:val="1322305307"/>
            <w:placeholder>
              <w:docPart w:val="1F565A4156F44BAC9B5FFF3F78A58EA6"/>
            </w:placeholder>
            <w:showingPlcHdr/>
          </w:sdtPr>
          <w:sdtEndPr/>
          <w:sdtContent>
            <w:tc>
              <w:tcPr>
                <w:tcW w:w="2345" w:type="dxa"/>
              </w:tcPr>
              <w:p w14:paraId="38AF3E43" w14:textId="77777777" w:rsidR="00CD3BC1" w:rsidRPr="00E432CC" w:rsidRDefault="00192013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74AD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D3BC1" w:rsidRPr="00E432CC" w14:paraId="4FDB53D1" w14:textId="77777777" w:rsidTr="002224A3">
        <w:tc>
          <w:tcPr>
            <w:tcW w:w="2314" w:type="dxa"/>
          </w:tcPr>
          <w:p w14:paraId="7AA04F2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7" w:type="dxa"/>
          </w:tcPr>
          <w:p w14:paraId="7309143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Conductor</w:t>
            </w:r>
          </w:p>
        </w:tc>
        <w:tc>
          <w:tcPr>
            <w:tcW w:w="2344" w:type="dxa"/>
          </w:tcPr>
          <w:p w14:paraId="3E5A1AE3" w14:textId="77777777" w:rsidR="00CD3BC1" w:rsidRPr="00E432CC" w:rsidRDefault="006C4B49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</w:tc>
        <w:tc>
          <w:tcPr>
            <w:tcW w:w="2345" w:type="dxa"/>
          </w:tcPr>
          <w:p w14:paraId="21C64F42" w14:textId="77777777" w:rsidR="00CD3BC1" w:rsidRPr="00E432CC" w:rsidRDefault="006C4B49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</w:tc>
      </w:tr>
      <w:tr w:rsidR="00CD3BC1" w:rsidRPr="00E432CC" w14:paraId="3ED3BDB3" w14:textId="77777777" w:rsidTr="002224A3">
        <w:tc>
          <w:tcPr>
            <w:tcW w:w="2314" w:type="dxa"/>
          </w:tcPr>
          <w:p w14:paraId="2C2B65A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dxa"/>
          </w:tcPr>
          <w:p w14:paraId="17E75A4A" w14:textId="77777777" w:rsidR="00CD3BC1" w:rsidRPr="00E432CC" w:rsidRDefault="006C4B49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 or Diameter</w:t>
            </w:r>
          </w:p>
        </w:tc>
        <w:tc>
          <w:tcPr>
            <w:tcW w:w="2344" w:type="dxa"/>
          </w:tcPr>
          <w:p w14:paraId="217F793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45"/>
                <w:tag w:val="Hole"/>
                <w:id w:val="161494577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  <w:tc>
          <w:tcPr>
            <w:tcW w:w="2345" w:type="dxa"/>
          </w:tcPr>
          <w:p w14:paraId="3259EC8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bidi="ne-NP"/>
                </w:rPr>
                <w:alias w:val="46"/>
                <w:tag w:val="Hole"/>
                <w:id w:val="1435710035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 xml:space="preserve"> mm</w:t>
            </w:r>
          </w:p>
        </w:tc>
      </w:tr>
      <w:tr w:rsidR="00CD3BC1" w:rsidRPr="00E432CC" w14:paraId="0A336630" w14:textId="77777777" w:rsidTr="002224A3">
        <w:tc>
          <w:tcPr>
            <w:tcW w:w="2314" w:type="dxa"/>
          </w:tcPr>
          <w:p w14:paraId="5C2160E1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78E8450" w14:textId="77777777" w:rsidR="00CD3BC1" w:rsidRPr="00E432CC" w:rsidRDefault="006C4B49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Thickness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47"/>
            <w:tag w:val="Hole"/>
            <w:id w:val="-1925407619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4" w:type="dxa"/>
              </w:tcPr>
              <w:p w14:paraId="0176AC1C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  <w:tc>
          <w:tcPr>
            <w:tcW w:w="2345" w:type="dxa"/>
          </w:tcPr>
          <w:p w14:paraId="40B566B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BC1" w:rsidRPr="00E432CC" w14:paraId="760B7D2D" w14:textId="77777777" w:rsidTr="002224A3">
        <w:tc>
          <w:tcPr>
            <w:tcW w:w="2314" w:type="dxa"/>
          </w:tcPr>
          <w:p w14:paraId="70E3F23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dxa"/>
          </w:tcPr>
          <w:p w14:paraId="73D0EDD7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2344" w:type="dxa"/>
          </w:tcPr>
          <w:p w14:paraId="31414FA9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49"/>
                <w:tag w:val="Hole"/>
                <w:id w:val="-189152026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45" w:type="dxa"/>
          </w:tcPr>
          <w:p w14:paraId="3199D84B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50"/>
                <w:tag w:val="Hole"/>
                <w:id w:val="-167987315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D3BC1" w:rsidRPr="00E432CC" w14:paraId="65EB6DEF" w14:textId="77777777" w:rsidTr="002224A3">
        <w:tc>
          <w:tcPr>
            <w:tcW w:w="2314" w:type="dxa"/>
          </w:tcPr>
          <w:p w14:paraId="31CE0F9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dxa"/>
          </w:tcPr>
          <w:p w14:paraId="4938475A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Number in parallel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51"/>
            <w:tag w:val="Hole"/>
            <w:id w:val="1728486127"/>
            <w:placeholder>
              <w:docPart w:val="0634E1D628F74B82A6ACA9A24E5E5C32"/>
            </w:placeholder>
            <w:showingPlcHdr/>
          </w:sdtPr>
          <w:sdtEndPr/>
          <w:sdtContent>
            <w:tc>
              <w:tcPr>
                <w:tcW w:w="2344" w:type="dxa"/>
              </w:tcPr>
              <w:p w14:paraId="0F163671" w14:textId="77777777" w:rsidR="00CD3BC1" w:rsidRPr="00E432CC" w:rsidRDefault="00192013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74AD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52"/>
            <w:tag w:val="Hole"/>
            <w:id w:val="-701320170"/>
            <w:placeholder>
              <w:docPart w:val="51BAAAD7A58E43549B7531DDD888CBE0"/>
            </w:placeholder>
            <w:showingPlcHdr/>
          </w:sdtPr>
          <w:sdtEndPr/>
          <w:sdtContent>
            <w:tc>
              <w:tcPr>
                <w:tcW w:w="2345" w:type="dxa"/>
              </w:tcPr>
              <w:p w14:paraId="6233525C" w14:textId="77777777" w:rsidR="00CD3BC1" w:rsidRPr="00E432CC" w:rsidRDefault="00192013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74AD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D3BC1" w:rsidRPr="00E432CC" w14:paraId="6EAFAA30" w14:textId="77777777" w:rsidTr="002224A3">
        <w:tc>
          <w:tcPr>
            <w:tcW w:w="2314" w:type="dxa"/>
          </w:tcPr>
          <w:p w14:paraId="13E553DA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7" w:type="dxa"/>
          </w:tcPr>
          <w:p w14:paraId="5FCE867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Current density</w:t>
            </w:r>
          </w:p>
        </w:tc>
        <w:tc>
          <w:tcPr>
            <w:tcW w:w="2344" w:type="dxa"/>
          </w:tcPr>
          <w:p w14:paraId="110A87BD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53"/>
                <w:tag w:val="Hole"/>
                <w:id w:val="-610269590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A/mm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45" w:type="dxa"/>
          </w:tcPr>
          <w:p w14:paraId="5C0609B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54"/>
                <w:tag w:val="Hole"/>
                <w:id w:val="842282754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A/mm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D3BC1" w:rsidRPr="00E432CC" w14:paraId="4F1875C7" w14:textId="77777777" w:rsidTr="002224A3">
        <w:tc>
          <w:tcPr>
            <w:tcW w:w="2314" w:type="dxa"/>
          </w:tcPr>
          <w:p w14:paraId="6420E52D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7" w:type="dxa"/>
          </w:tcPr>
          <w:p w14:paraId="5D04E55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Turns per phase</w:t>
            </w:r>
          </w:p>
        </w:tc>
        <w:tc>
          <w:tcPr>
            <w:tcW w:w="2344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55"/>
              <w:tag w:val="Hole"/>
              <w:id w:val="-1169934144"/>
              <w:placeholder>
                <w:docPart w:val="0C1ED0BF227046FC97EDE3F5149EAC26"/>
              </w:placeholder>
              <w:showingPlcHdr/>
            </w:sdtPr>
            <w:sdtEndPr/>
            <w:sdtContent>
              <w:p w14:paraId="1FDFD77C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sdtContent>
          </w:sdt>
        </w:tc>
        <w:tc>
          <w:tcPr>
            <w:tcW w:w="234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56"/>
              <w:tag w:val="Hole"/>
              <w:id w:val="-1194305288"/>
              <w:placeholder>
                <w:docPart w:val="0C1ED0BF227046FC97EDE3F5149EAC26"/>
              </w:placeholder>
              <w:showingPlcHdr/>
            </w:sdtPr>
            <w:sdtEndPr/>
            <w:sdtContent>
              <w:p w14:paraId="695A7A73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sdtContent>
          </w:sdt>
        </w:tc>
      </w:tr>
      <w:tr w:rsidR="00CD3BC1" w:rsidRPr="00E432CC" w14:paraId="5E7C2360" w14:textId="77777777" w:rsidTr="002224A3">
        <w:tc>
          <w:tcPr>
            <w:tcW w:w="2314" w:type="dxa"/>
          </w:tcPr>
          <w:p w14:paraId="786B31A0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7" w:type="dxa"/>
          </w:tcPr>
          <w:p w14:paraId="435BBB4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Coils total number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57"/>
            <w:tag w:val="Hole"/>
            <w:id w:val="-2008892306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4" w:type="dxa"/>
              </w:tcPr>
              <w:p w14:paraId="312BE829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58"/>
            <w:tag w:val="Hole"/>
            <w:id w:val="-1524086125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5" w:type="dxa"/>
              </w:tcPr>
              <w:p w14:paraId="7C76392B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</w:tr>
      <w:tr w:rsidR="00CD3BC1" w:rsidRPr="00E432CC" w14:paraId="7D7C8BE2" w14:textId="77777777" w:rsidTr="002224A3">
        <w:tc>
          <w:tcPr>
            <w:tcW w:w="2314" w:type="dxa"/>
          </w:tcPr>
          <w:p w14:paraId="5B660459" w14:textId="77777777" w:rsidR="00CD3BC1" w:rsidRPr="00E432CC" w:rsidRDefault="00E14353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347" w:type="dxa"/>
          </w:tcPr>
          <w:p w14:paraId="73C1A870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Height of winding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67"/>
            <w:tag w:val="Hole"/>
            <w:id w:val="-2030401260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4" w:type="dxa"/>
              </w:tcPr>
              <w:p w14:paraId="6767D648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68"/>
            <w:tag w:val="Hole"/>
            <w:id w:val="-1389181215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5" w:type="dxa"/>
              </w:tcPr>
              <w:p w14:paraId="15948344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</w:tr>
      <w:tr w:rsidR="00CD3BC1" w:rsidRPr="00E432CC" w14:paraId="6FB45EED" w14:textId="77777777" w:rsidTr="002224A3">
        <w:tc>
          <w:tcPr>
            <w:tcW w:w="2314" w:type="dxa"/>
          </w:tcPr>
          <w:p w14:paraId="2E0F688B" w14:textId="77777777" w:rsidR="00CD3BC1" w:rsidRPr="00E432CC" w:rsidRDefault="00E14353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7" w:type="dxa"/>
          </w:tcPr>
          <w:p w14:paraId="202A77B0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Depth of winding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69"/>
            <w:tag w:val="Hole"/>
            <w:id w:val="873657285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4" w:type="dxa"/>
              </w:tcPr>
              <w:p w14:paraId="183E5097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70"/>
            <w:tag w:val="Hole"/>
            <w:id w:val="-1104258430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45" w:type="dxa"/>
              </w:tcPr>
              <w:p w14:paraId="29A6666E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</w:tr>
      <w:tr w:rsidR="00CD3BC1" w:rsidRPr="00E432CC" w14:paraId="3298A2F7" w14:textId="77777777" w:rsidTr="002224A3">
        <w:tc>
          <w:tcPr>
            <w:tcW w:w="2314" w:type="dxa"/>
          </w:tcPr>
          <w:p w14:paraId="75AAA98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43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7" w:type="dxa"/>
          </w:tcPr>
          <w:p w14:paraId="2F375F0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Coils diameters inside</w:t>
            </w:r>
          </w:p>
        </w:tc>
        <w:tc>
          <w:tcPr>
            <w:tcW w:w="2344" w:type="dxa"/>
          </w:tcPr>
          <w:p w14:paraId="7A44D95E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75"/>
                <w:tag w:val="Hole"/>
                <w:id w:val="1483043884"/>
                <w:placeholder>
                  <w:docPart w:val="0C1ED0BF227046FC97EDE3F5149EAC26"/>
                </w:placeholder>
                <w:showingPlcHdr/>
              </w:sdtPr>
              <w:sdtEndPr>
                <w:rPr>
                  <w:noProof/>
                </w:rPr>
              </w:sdtEndPr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135C73">
              <w:rPr>
                <w:rFonts w:ascii="Times New Roman" w:hAnsi="Times New Roman" w:cs="Times New Roman"/>
                <w:noProof/>
                <w:sz w:val="24"/>
                <w:szCs w:val="24"/>
              </w:rPr>
              <w:t>mm</w:t>
            </w:r>
            <w:r w:rsidR="00135C7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</w:p>
        </w:tc>
        <w:tc>
          <w:tcPr>
            <w:tcW w:w="2345" w:type="dxa"/>
          </w:tcPr>
          <w:p w14:paraId="3E53DED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76"/>
                <w:tag w:val="Hole"/>
                <w:id w:val="87974211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2476CA51" w14:textId="77777777" w:rsidTr="002224A3">
        <w:tc>
          <w:tcPr>
            <w:tcW w:w="2314" w:type="dxa"/>
          </w:tcPr>
          <w:p w14:paraId="24B0B4CD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7" w:type="dxa"/>
          </w:tcPr>
          <w:p w14:paraId="2A14D27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outside</w:t>
            </w:r>
          </w:p>
        </w:tc>
        <w:tc>
          <w:tcPr>
            <w:tcW w:w="2344" w:type="dxa"/>
          </w:tcPr>
          <w:p w14:paraId="7BDC2A8C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77"/>
                <w:tag w:val="Hole"/>
                <w:id w:val="1959294750"/>
                <w:placeholder>
                  <w:docPart w:val="0C1ED0BF227046FC97EDE3F5149EAC26"/>
                </w:placeholder>
                <w:showingPlcHdr/>
              </w:sdtPr>
              <w:sdtEndPr>
                <w:rPr>
                  <w:noProof/>
                </w:rPr>
              </w:sdtEndPr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135C73">
              <w:rPr>
                <w:rFonts w:ascii="Times New Roman" w:hAnsi="Times New Roman" w:cs="Times New Roman"/>
                <w:noProof/>
                <w:sz w:val="24"/>
                <w:szCs w:val="24"/>
              </w:rPr>
              <w:t>mm</w:t>
            </w:r>
            <w:r w:rsidR="00135C73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</w:p>
        </w:tc>
        <w:tc>
          <w:tcPr>
            <w:tcW w:w="2345" w:type="dxa"/>
          </w:tcPr>
          <w:p w14:paraId="485949F3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78"/>
                <w:tag w:val="Hole"/>
                <w:id w:val="393393657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</w:tr>
      <w:tr w:rsidR="00CD3BC1" w:rsidRPr="00E432CC" w14:paraId="2014C62D" w14:textId="77777777" w:rsidTr="002224A3">
        <w:tc>
          <w:tcPr>
            <w:tcW w:w="2314" w:type="dxa"/>
          </w:tcPr>
          <w:p w14:paraId="7C3C537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143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7" w:type="dxa"/>
          </w:tcPr>
          <w:p w14:paraId="315C39A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Resistance </w:t>
            </w:r>
            <w:r w:rsidR="002929B6">
              <w:rPr>
                <w:rFonts w:ascii="Times New Roman" w:hAnsi="Times New Roman" w:cs="Times New Roman"/>
                <w:sz w:val="24"/>
                <w:szCs w:val="24"/>
              </w:rPr>
              <w:t>referred to HV side</w:t>
            </w:r>
          </w:p>
        </w:tc>
        <w:tc>
          <w:tcPr>
            <w:tcW w:w="2344" w:type="dxa"/>
          </w:tcPr>
          <w:p w14:paraId="3A1D9C82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81"/>
                <w:tag w:val="hole"/>
                <w:id w:val="-1155219022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oMath>
          </w:p>
        </w:tc>
        <w:tc>
          <w:tcPr>
            <w:tcW w:w="2345" w:type="dxa"/>
          </w:tcPr>
          <w:p w14:paraId="1D09E7F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35ED9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145A9502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72132FF6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  <w:r w:rsidRPr="00E432CC">
        <w:rPr>
          <w:rFonts w:ascii="Times New Roman" w:hAnsi="Times New Roman" w:cs="Times New Roman"/>
          <w:b/>
          <w:sz w:val="24"/>
          <w:szCs w:val="24"/>
        </w:rPr>
        <w:t>Tank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80"/>
        <w:gridCol w:w="2323"/>
        <w:gridCol w:w="2330"/>
      </w:tblGrid>
      <w:tr w:rsidR="00CD3BC1" w:rsidRPr="00E432CC" w14:paraId="48483C1F" w14:textId="77777777" w:rsidTr="002929B6">
        <w:tc>
          <w:tcPr>
            <w:tcW w:w="2317" w:type="dxa"/>
          </w:tcPr>
          <w:p w14:paraId="6523E01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0" w:type="dxa"/>
          </w:tcPr>
          <w:p w14:paraId="2C587F3D" w14:textId="77777777" w:rsidR="002929B6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</w:p>
          <w:p w14:paraId="5A16196E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2323" w:type="dxa"/>
          </w:tcPr>
          <w:p w14:paraId="1CDA7BB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330" w:type="dxa"/>
          </w:tcPr>
          <w:p w14:paraId="04C9AEEC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86"/>
                <w:tag w:val="Hole"/>
                <w:id w:val="-233787860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DF16A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3BC1" w:rsidRPr="00E432CC" w14:paraId="1E26DBD9" w14:textId="77777777" w:rsidTr="002929B6">
        <w:tc>
          <w:tcPr>
            <w:tcW w:w="2317" w:type="dxa"/>
          </w:tcPr>
          <w:p w14:paraId="1637476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61BC1C7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323" w:type="dxa"/>
          </w:tcPr>
          <w:p w14:paraId="089C71A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330" w:type="dxa"/>
          </w:tcPr>
          <w:p w14:paraId="74C0A92B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87"/>
                <w:tag w:val="Hole"/>
                <w:id w:val="-201590901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DF16A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3BC1" w:rsidRPr="00E432CC" w14:paraId="6385DBC2" w14:textId="77777777" w:rsidTr="002929B6">
        <w:tc>
          <w:tcPr>
            <w:tcW w:w="2317" w:type="dxa"/>
          </w:tcPr>
          <w:p w14:paraId="53CCC5CF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1CD75F4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Width </w:t>
            </w:r>
          </w:p>
        </w:tc>
        <w:tc>
          <w:tcPr>
            <w:tcW w:w="2323" w:type="dxa"/>
          </w:tcPr>
          <w:p w14:paraId="7233171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E432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330" w:type="dxa"/>
          </w:tcPr>
          <w:p w14:paraId="2D09942A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88"/>
                <w:tag w:val="Hole"/>
                <w:id w:val="-105505288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DF16A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3BC1" w:rsidRPr="00E432CC" w14:paraId="486697CD" w14:textId="77777777" w:rsidTr="002929B6">
        <w:tc>
          <w:tcPr>
            <w:tcW w:w="2317" w:type="dxa"/>
          </w:tcPr>
          <w:p w14:paraId="214C8CC7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0" w:type="dxa"/>
          </w:tcPr>
          <w:p w14:paraId="10C165F8" w14:textId="77777777" w:rsidR="00CD3BC1" w:rsidRPr="00E432CC" w:rsidRDefault="00DF16AF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323" w:type="dxa"/>
          </w:tcPr>
          <w:p w14:paraId="66718CFE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90"/>
            <w:tag w:val="Hole"/>
            <w:id w:val="-8684817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30" w:type="dxa"/>
              </w:tcPr>
              <w:p w14:paraId="2D3AEB6E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</w:tr>
      <w:tr w:rsidR="00CD3BC1" w:rsidRPr="00E432CC" w14:paraId="4EF6BDFF" w14:textId="77777777" w:rsidTr="002929B6">
        <w:tc>
          <w:tcPr>
            <w:tcW w:w="2317" w:type="dxa"/>
          </w:tcPr>
          <w:p w14:paraId="22DA8032" w14:textId="77777777" w:rsidR="00CD3BC1" w:rsidRPr="00E432CC" w:rsidRDefault="002929B6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</w:tcPr>
          <w:p w14:paraId="3374C72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Temperature rise</w:t>
            </w:r>
          </w:p>
        </w:tc>
        <w:tc>
          <w:tcPr>
            <w:tcW w:w="2323" w:type="dxa"/>
          </w:tcPr>
          <w:p w14:paraId="2208AD2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  <w:vertAlign w:val="superscript"/>
            </w:rPr>
            <w:alias w:val="91"/>
            <w:tag w:val="Hole"/>
            <w:id w:val="-987007465"/>
            <w:placeholder>
              <w:docPart w:val="0C1ED0BF227046FC97EDE3F5149EAC26"/>
            </w:placeholder>
            <w:showingPlcHdr/>
          </w:sdtPr>
          <w:sdtEndPr/>
          <w:sdtContent>
            <w:tc>
              <w:tcPr>
                <w:tcW w:w="2330" w:type="dxa"/>
              </w:tcPr>
              <w:p w14:paraId="41E6D143" w14:textId="77777777" w:rsidR="00CD3BC1" w:rsidRPr="00E432CC" w:rsidRDefault="00AC1B8C" w:rsidP="00A55176">
                <w:pPr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</w:rPr>
                </w:pPr>
                <w:r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p>
            </w:tc>
          </w:sdtContent>
        </w:sdt>
      </w:tr>
    </w:tbl>
    <w:p w14:paraId="6AE3C47D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3EF5DBFB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  <w:r w:rsidRPr="00E432CC">
        <w:rPr>
          <w:rFonts w:ascii="Times New Roman" w:hAnsi="Times New Roman" w:cs="Times New Roman"/>
          <w:b/>
          <w:sz w:val="24"/>
          <w:szCs w:val="24"/>
        </w:rPr>
        <w:t>Impedance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30"/>
        <w:gridCol w:w="3119"/>
      </w:tblGrid>
      <w:tr w:rsidR="00CD3BC1" w:rsidRPr="00E432CC" w14:paraId="2F54FE67" w14:textId="77777777" w:rsidTr="00A55176">
        <w:tc>
          <w:tcPr>
            <w:tcW w:w="3192" w:type="dxa"/>
          </w:tcPr>
          <w:p w14:paraId="79050DAA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51EA18A9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p.u resistance</w:t>
            </w:r>
          </w:p>
        </w:tc>
        <w:tc>
          <w:tcPr>
            <w:tcW w:w="3192" w:type="dxa"/>
          </w:tcPr>
          <w:p w14:paraId="1CC0E66F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92"/>
                <w:tag w:val="Hole"/>
                <w:id w:val="828096592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 xml:space="preserve"> p.u</w:t>
            </w:r>
          </w:p>
        </w:tc>
      </w:tr>
      <w:tr w:rsidR="00CD3BC1" w:rsidRPr="00E432CC" w14:paraId="35746C0E" w14:textId="77777777" w:rsidTr="00A55176">
        <w:tc>
          <w:tcPr>
            <w:tcW w:w="3192" w:type="dxa"/>
          </w:tcPr>
          <w:p w14:paraId="6AB0733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92" w:type="dxa"/>
          </w:tcPr>
          <w:p w14:paraId="0E419905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p.u reactance</w:t>
            </w:r>
          </w:p>
        </w:tc>
        <w:tc>
          <w:tcPr>
            <w:tcW w:w="3192" w:type="dxa"/>
          </w:tcPr>
          <w:p w14:paraId="05980E97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93"/>
                <w:tag w:val="Hole"/>
                <w:id w:val="-1253885391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3C6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p.u</w:t>
            </w:r>
          </w:p>
        </w:tc>
      </w:tr>
      <w:tr w:rsidR="00CD3BC1" w:rsidRPr="00E432CC" w14:paraId="20BAAA95" w14:textId="77777777" w:rsidTr="00A55176">
        <w:tc>
          <w:tcPr>
            <w:tcW w:w="3192" w:type="dxa"/>
          </w:tcPr>
          <w:p w14:paraId="4E622D9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277B4E19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p.u impedance</w:t>
            </w:r>
          </w:p>
        </w:tc>
        <w:tc>
          <w:tcPr>
            <w:tcW w:w="3192" w:type="dxa"/>
          </w:tcPr>
          <w:p w14:paraId="406FEBED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94"/>
                <w:tag w:val="Hole"/>
                <w:id w:val="870573074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p.u</w:t>
            </w:r>
          </w:p>
        </w:tc>
      </w:tr>
    </w:tbl>
    <w:p w14:paraId="342ED48C" w14:textId="77777777" w:rsidR="00CD3BC1" w:rsidRPr="00E432CC" w:rsidRDefault="00CD3BC1" w:rsidP="00CD3BC1">
      <w:pPr>
        <w:rPr>
          <w:rFonts w:ascii="Times New Roman" w:hAnsi="Times New Roman" w:cs="Times New Roman"/>
          <w:sz w:val="24"/>
          <w:szCs w:val="24"/>
        </w:rPr>
      </w:pPr>
    </w:p>
    <w:p w14:paraId="039CBE1A" w14:textId="77777777" w:rsidR="00CD3BC1" w:rsidRPr="00E432CC" w:rsidRDefault="00CD3BC1" w:rsidP="00CD3BC1">
      <w:pPr>
        <w:rPr>
          <w:rFonts w:ascii="Times New Roman" w:hAnsi="Times New Roman" w:cs="Times New Roman"/>
          <w:b/>
          <w:sz w:val="24"/>
          <w:szCs w:val="24"/>
        </w:rPr>
      </w:pPr>
      <w:r w:rsidRPr="00E432CC">
        <w:rPr>
          <w:rFonts w:ascii="Times New Roman" w:hAnsi="Times New Roman" w:cs="Times New Roman"/>
          <w:b/>
          <w:sz w:val="24"/>
          <w:szCs w:val="24"/>
        </w:rPr>
        <w:t>Losses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1"/>
        <w:gridCol w:w="3115"/>
      </w:tblGrid>
      <w:tr w:rsidR="00CD3BC1" w:rsidRPr="00E432CC" w14:paraId="356695D8" w14:textId="77777777" w:rsidTr="00A55176">
        <w:tc>
          <w:tcPr>
            <w:tcW w:w="3192" w:type="dxa"/>
          </w:tcPr>
          <w:p w14:paraId="2F35AA9C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8DF013B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Total core loss</w:t>
            </w:r>
          </w:p>
        </w:tc>
        <w:tc>
          <w:tcPr>
            <w:tcW w:w="3192" w:type="dxa"/>
          </w:tcPr>
          <w:p w14:paraId="5E3F171D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95"/>
                <w:tag w:val="Hole"/>
                <w:id w:val="515973884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3C6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watt</w:t>
            </w:r>
          </w:p>
        </w:tc>
      </w:tr>
      <w:tr w:rsidR="00CD3BC1" w:rsidRPr="00E432CC" w14:paraId="44EE6AC5" w14:textId="77777777" w:rsidTr="00A55176">
        <w:tc>
          <w:tcPr>
            <w:tcW w:w="3192" w:type="dxa"/>
          </w:tcPr>
          <w:p w14:paraId="3B8F3EEF" w14:textId="77777777" w:rsidR="00CD3BC1" w:rsidRPr="00E432CC" w:rsidRDefault="003C6C4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016E2AE6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Total copper loss</w:t>
            </w:r>
          </w:p>
        </w:tc>
        <w:tc>
          <w:tcPr>
            <w:tcW w:w="3192" w:type="dxa"/>
          </w:tcPr>
          <w:p w14:paraId="7A706562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bidi="ne-NP"/>
                </w:rPr>
                <w:alias w:val="96"/>
                <w:tag w:val="Hole"/>
                <w:id w:val="-1144967509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CD3BC1" w:rsidRPr="00E432CC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 xml:space="preserve"> watt</w:t>
            </w:r>
          </w:p>
        </w:tc>
      </w:tr>
      <w:tr w:rsidR="00CD3BC1" w:rsidRPr="00E432CC" w14:paraId="0E1C5C42" w14:textId="77777777" w:rsidTr="00A55176">
        <w:tc>
          <w:tcPr>
            <w:tcW w:w="3192" w:type="dxa"/>
          </w:tcPr>
          <w:p w14:paraId="0982EADA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7E785428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Total losses at full load</w:t>
            </w:r>
          </w:p>
        </w:tc>
        <w:tc>
          <w:tcPr>
            <w:tcW w:w="3192" w:type="dxa"/>
          </w:tcPr>
          <w:p w14:paraId="69416DC0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97"/>
                <w:tag w:val="Hole"/>
                <w:id w:val="-1742554960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3C6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watt</w:t>
            </w:r>
          </w:p>
        </w:tc>
      </w:tr>
      <w:tr w:rsidR="00CD3BC1" w:rsidRPr="00E432CC" w14:paraId="59969690" w14:textId="77777777" w:rsidTr="00A55176">
        <w:tc>
          <w:tcPr>
            <w:tcW w:w="3192" w:type="dxa"/>
          </w:tcPr>
          <w:p w14:paraId="710C0CF7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765A5A63" w14:textId="77777777" w:rsidR="00CD3BC1" w:rsidRPr="00E432CC" w:rsidRDefault="00CD3BC1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2CC">
              <w:rPr>
                <w:rFonts w:ascii="Times New Roman" w:hAnsi="Times New Roman" w:cs="Times New Roman"/>
                <w:sz w:val="24"/>
                <w:szCs w:val="24"/>
              </w:rPr>
              <w:t>Efficiency at full load and unity p.f</w:t>
            </w:r>
          </w:p>
        </w:tc>
        <w:tc>
          <w:tcPr>
            <w:tcW w:w="3192" w:type="dxa"/>
          </w:tcPr>
          <w:p w14:paraId="034A6F25" w14:textId="77777777" w:rsidR="00CD3BC1" w:rsidRPr="00E432CC" w:rsidRDefault="00E55FAD" w:rsidP="00A5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98"/>
                <w:tag w:val="Hole"/>
                <w:id w:val="-477773500"/>
                <w:placeholder>
                  <w:docPart w:val="0C1ED0BF227046FC97EDE3F5149EAC26"/>
                </w:placeholder>
                <w:showingPlcHdr/>
              </w:sdtPr>
              <w:sdtEndPr/>
              <w:sdtContent>
                <w:r w:rsidR="00AC1B8C" w:rsidRPr="00E432CC">
                  <w:rPr>
                    <w:rStyle w:val="PlaceholderText"/>
                    <w:rFonts w:ascii="Times New Roman" w:hAnsi="Times New Roman" w:cs="Times New Roman"/>
                  </w:rPr>
                  <w:t>Click or tap here to enter text.</w:t>
                </w:r>
              </w:sdtContent>
            </w:sdt>
            <w:r w:rsidR="00F610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BC1" w:rsidRPr="00E432C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11AEE08" w14:textId="77777777" w:rsidR="00B30247" w:rsidRDefault="00B30247" w:rsidP="00F6104A">
      <w:pPr>
        <w:rPr>
          <w:rFonts w:ascii="Times New Roman" w:hAnsi="Times New Roman" w:cs="Times New Roman"/>
        </w:rPr>
      </w:pPr>
    </w:p>
    <w:p w14:paraId="012A599D" w14:textId="77777777" w:rsidR="007B2E1A" w:rsidRDefault="007B2E1A" w:rsidP="00F6104A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776081499"/>
        <w:placeholder>
          <w:docPart w:val="FF75500FEB8D4646B8507198DA8746A2"/>
        </w:placeholder>
        <w:showingPlcHdr/>
      </w:sdtPr>
      <w:sdtEndPr/>
      <w:sdtContent>
        <w:p w14:paraId="50BC920F" w14:textId="77777777" w:rsidR="007B2E1A" w:rsidRPr="00E432CC" w:rsidRDefault="007B2E1A" w:rsidP="00F6104A">
          <w:pPr>
            <w:rPr>
              <w:rFonts w:ascii="Times New Roman" w:hAnsi="Times New Roman" w:cs="Times New Roman"/>
            </w:rPr>
          </w:pPr>
          <w:r w:rsidRPr="00DD288F">
            <w:rPr>
              <w:rStyle w:val="PlaceholderText"/>
            </w:rPr>
            <w:t>Click or tap here to enter text.</w:t>
          </w:r>
        </w:p>
      </w:sdtContent>
    </w:sdt>
    <w:sectPr w:rsidR="007B2E1A" w:rsidRPr="00E4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11F8"/>
    <w:multiLevelType w:val="hybridMultilevel"/>
    <w:tmpl w:val="CABAE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32B9"/>
    <w:multiLevelType w:val="hybridMultilevel"/>
    <w:tmpl w:val="108C1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NTe0MDQxMzUyNLZU0lEKTi0uzszPAykwrAUA3L1/KywAAAA="/>
  </w:docVars>
  <w:rsids>
    <w:rsidRoot w:val="00E55FAD"/>
    <w:rsid w:val="00064AE8"/>
    <w:rsid w:val="00075D22"/>
    <w:rsid w:val="000A10AD"/>
    <w:rsid w:val="000F1BE0"/>
    <w:rsid w:val="001025BD"/>
    <w:rsid w:val="00135C73"/>
    <w:rsid w:val="00137841"/>
    <w:rsid w:val="00192013"/>
    <w:rsid w:val="002038A1"/>
    <w:rsid w:val="002224A3"/>
    <w:rsid w:val="00245704"/>
    <w:rsid w:val="00262F1F"/>
    <w:rsid w:val="002929B6"/>
    <w:rsid w:val="002D1D4D"/>
    <w:rsid w:val="003019C2"/>
    <w:rsid w:val="00311240"/>
    <w:rsid w:val="00313462"/>
    <w:rsid w:val="003A1728"/>
    <w:rsid w:val="003C6C4D"/>
    <w:rsid w:val="004978AA"/>
    <w:rsid w:val="004D60A2"/>
    <w:rsid w:val="0051139F"/>
    <w:rsid w:val="00517AA8"/>
    <w:rsid w:val="00534423"/>
    <w:rsid w:val="005D78DA"/>
    <w:rsid w:val="006666D6"/>
    <w:rsid w:val="006678DB"/>
    <w:rsid w:val="00675BA3"/>
    <w:rsid w:val="006C4B49"/>
    <w:rsid w:val="006F0899"/>
    <w:rsid w:val="006F43BC"/>
    <w:rsid w:val="00755D7B"/>
    <w:rsid w:val="0076076F"/>
    <w:rsid w:val="00777D62"/>
    <w:rsid w:val="007A1191"/>
    <w:rsid w:val="007B2E1A"/>
    <w:rsid w:val="008032F8"/>
    <w:rsid w:val="0080662D"/>
    <w:rsid w:val="008134FB"/>
    <w:rsid w:val="00865AB9"/>
    <w:rsid w:val="008C0F06"/>
    <w:rsid w:val="00963555"/>
    <w:rsid w:val="009B4BD2"/>
    <w:rsid w:val="00A55176"/>
    <w:rsid w:val="00AB69DB"/>
    <w:rsid w:val="00AC1B8C"/>
    <w:rsid w:val="00AE0512"/>
    <w:rsid w:val="00AF4308"/>
    <w:rsid w:val="00B30247"/>
    <w:rsid w:val="00B35FEE"/>
    <w:rsid w:val="00B779F2"/>
    <w:rsid w:val="00BE43BC"/>
    <w:rsid w:val="00C030D2"/>
    <w:rsid w:val="00C414E8"/>
    <w:rsid w:val="00C56F71"/>
    <w:rsid w:val="00C63473"/>
    <w:rsid w:val="00CD3BC1"/>
    <w:rsid w:val="00CF476E"/>
    <w:rsid w:val="00D51267"/>
    <w:rsid w:val="00D73C11"/>
    <w:rsid w:val="00D95271"/>
    <w:rsid w:val="00DA30B5"/>
    <w:rsid w:val="00DB5FF9"/>
    <w:rsid w:val="00DF16AF"/>
    <w:rsid w:val="00E10C38"/>
    <w:rsid w:val="00E14353"/>
    <w:rsid w:val="00E14E63"/>
    <w:rsid w:val="00E37192"/>
    <w:rsid w:val="00E432CC"/>
    <w:rsid w:val="00E55FAD"/>
    <w:rsid w:val="00E64602"/>
    <w:rsid w:val="00E73D15"/>
    <w:rsid w:val="00EB2D1B"/>
    <w:rsid w:val="00EE7AAB"/>
    <w:rsid w:val="00F415C3"/>
    <w:rsid w:val="00F6104A"/>
    <w:rsid w:val="00F674A3"/>
    <w:rsid w:val="00F737F4"/>
    <w:rsid w:val="00FB0807"/>
    <w:rsid w:val="00FB41AA"/>
    <w:rsid w:val="00FD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17D4"/>
  <w15:chartTrackingRefBased/>
  <w15:docId w15:val="{B66FDCDD-D98E-4395-89DC-8A1349F5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B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BC1"/>
    <w:pPr>
      <w:ind w:left="720"/>
      <w:contextualSpacing/>
      <w:jc w:val="center"/>
    </w:pPr>
  </w:style>
  <w:style w:type="table" w:styleId="TableGrid">
    <w:name w:val="Table Grid"/>
    <w:basedOn w:val="TableNormal"/>
    <w:uiPriority w:val="59"/>
    <w:rsid w:val="00CD3B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D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BC1"/>
  </w:style>
  <w:style w:type="paragraph" w:styleId="Footer">
    <w:name w:val="footer"/>
    <w:basedOn w:val="Normal"/>
    <w:link w:val="FooterChar"/>
    <w:uiPriority w:val="99"/>
    <w:unhideWhenUsed/>
    <w:rsid w:val="00CD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U\Desktop\New%20folder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E497CA58047299C8B6EA1FFE17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58CC-82E7-42CF-9380-5E9B95BD5478}"/>
      </w:docPartPr>
      <w:docPartBody>
        <w:p w:rsidR="00000000" w:rsidRDefault="00332182">
          <w:pPr>
            <w:pStyle w:val="496E497CA58047299C8B6EA1FFE17D8D"/>
          </w:pPr>
          <w:r w:rsidRPr="00F77D6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1ED0BF227046FC97EDE3F5149EA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B78F-41D5-45CD-B264-B338B0085F89}"/>
      </w:docPartPr>
      <w:docPartBody>
        <w:p w:rsidR="00000000" w:rsidRDefault="00332182">
          <w:pPr>
            <w:pStyle w:val="0C1ED0BF227046FC97EDE3F5149EAC26"/>
          </w:pPr>
          <w:r w:rsidRPr="00E432CC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67271D776F5E4F3195C0B1F72DE0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59375-5A0A-40FF-85C8-E794A6209B61}"/>
      </w:docPartPr>
      <w:docPartBody>
        <w:p w:rsidR="00000000" w:rsidRDefault="00332182">
          <w:pPr>
            <w:pStyle w:val="67271D776F5E4F3195C0B1F72DE08464"/>
          </w:pPr>
          <w:r w:rsidRPr="007B71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135BA39634749BF061538A7FA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42D69-6647-4B63-B0A8-350299F05A84}"/>
      </w:docPartPr>
      <w:docPartBody>
        <w:p w:rsidR="00000000" w:rsidRDefault="00332182">
          <w:pPr>
            <w:pStyle w:val="202135BA39634749BF061538A7FA1E60"/>
          </w:pPr>
          <w:r w:rsidRPr="00574A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CA2D9696A4E9FB158D50EB6ABA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27B5-4576-4743-994D-6720D27034B3}"/>
      </w:docPartPr>
      <w:docPartBody>
        <w:p w:rsidR="00000000" w:rsidRDefault="00332182">
          <w:pPr>
            <w:pStyle w:val="2F6CA2D9696A4E9FB158D50EB6ABA6A2"/>
          </w:pPr>
          <w:r w:rsidRPr="00574A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4C4FF08684F64A85E3C6075D2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2293-E7EC-4224-ADE3-910C1CB1AE00}"/>
      </w:docPartPr>
      <w:docPartBody>
        <w:p w:rsidR="00000000" w:rsidRDefault="00332182">
          <w:pPr>
            <w:pStyle w:val="2224C4FF08684F64A85E3C6075D2C00D"/>
          </w:pPr>
          <w:r w:rsidRPr="00574A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65A4156F44BAC9B5FFF3F78A5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0B80A-3F48-4C4B-BBB1-B6AF1161EDDC}"/>
      </w:docPartPr>
      <w:docPartBody>
        <w:p w:rsidR="00000000" w:rsidRDefault="00332182">
          <w:pPr>
            <w:pStyle w:val="1F565A4156F44BAC9B5FFF3F78A58EA6"/>
          </w:pPr>
          <w:r w:rsidRPr="00574A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4E1D628F74B82A6ACA9A24E5E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9DBB6-E653-4710-897F-79307F7671E2}"/>
      </w:docPartPr>
      <w:docPartBody>
        <w:p w:rsidR="00000000" w:rsidRDefault="00332182">
          <w:pPr>
            <w:pStyle w:val="0634E1D628F74B82A6ACA9A24E5E5C32"/>
          </w:pPr>
          <w:r w:rsidRPr="00574AD9">
            <w:rPr>
              <w:rStyle w:val="PlaceholderText"/>
            </w:rPr>
            <w:t xml:space="preserve">Click or tap here to </w:t>
          </w:r>
          <w:r w:rsidRPr="00574AD9">
            <w:rPr>
              <w:rStyle w:val="PlaceholderText"/>
            </w:rPr>
            <w:t>enter text.</w:t>
          </w:r>
        </w:p>
      </w:docPartBody>
    </w:docPart>
    <w:docPart>
      <w:docPartPr>
        <w:name w:val="51BAAAD7A58E43549B7531DDD888C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EB3B-C986-4D49-B4EA-2A8A6381FF98}"/>
      </w:docPartPr>
      <w:docPartBody>
        <w:p w:rsidR="00000000" w:rsidRDefault="00332182">
          <w:pPr>
            <w:pStyle w:val="51BAAAD7A58E43549B7531DDD888CBE0"/>
          </w:pPr>
          <w:r w:rsidRPr="00574A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75500FEB8D4646B8507198DA874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9ED7B-1F58-4F53-9671-7DE02CAB9DCE}"/>
      </w:docPartPr>
      <w:docPartBody>
        <w:p w:rsidR="00000000" w:rsidRDefault="00332182">
          <w:pPr>
            <w:pStyle w:val="FF75500FEB8D4646B8507198DA8746A2"/>
          </w:pPr>
          <w:r w:rsidRPr="00DD288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2"/>
    <w:rsid w:val="003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6E497CA58047299C8B6EA1FFE17D8D">
    <w:name w:val="496E497CA58047299C8B6EA1FFE17D8D"/>
  </w:style>
  <w:style w:type="paragraph" w:customStyle="1" w:styleId="0C1ED0BF227046FC97EDE3F5149EAC26">
    <w:name w:val="0C1ED0BF227046FC97EDE3F5149EAC26"/>
  </w:style>
  <w:style w:type="paragraph" w:customStyle="1" w:styleId="67271D776F5E4F3195C0B1F72DE08464">
    <w:name w:val="67271D776F5E4F3195C0B1F72DE08464"/>
  </w:style>
  <w:style w:type="paragraph" w:customStyle="1" w:styleId="202135BA39634749BF061538A7FA1E60">
    <w:name w:val="202135BA39634749BF061538A7FA1E60"/>
  </w:style>
  <w:style w:type="paragraph" w:customStyle="1" w:styleId="2F6CA2D9696A4E9FB158D50EB6ABA6A2">
    <w:name w:val="2F6CA2D9696A4E9FB158D50EB6ABA6A2"/>
  </w:style>
  <w:style w:type="paragraph" w:customStyle="1" w:styleId="2224C4FF08684F64A85E3C6075D2C00D">
    <w:name w:val="2224C4FF08684F64A85E3C6075D2C00D"/>
  </w:style>
  <w:style w:type="paragraph" w:customStyle="1" w:styleId="1F565A4156F44BAC9B5FFF3F78A58EA6">
    <w:name w:val="1F565A4156F44BAC9B5FFF3F78A58EA6"/>
  </w:style>
  <w:style w:type="paragraph" w:customStyle="1" w:styleId="0634E1D628F74B82A6ACA9A24E5E5C32">
    <w:name w:val="0634E1D628F74B82A6ACA9A24E5E5C32"/>
  </w:style>
  <w:style w:type="paragraph" w:customStyle="1" w:styleId="51BAAAD7A58E43549B7531DDD888CBE0">
    <w:name w:val="51BAAAD7A58E43549B7531DDD888CBE0"/>
  </w:style>
  <w:style w:type="paragraph" w:customStyle="1" w:styleId="FF75500FEB8D4646B8507198DA8746A2">
    <w:name w:val="FF75500FEB8D4646B8507198DA874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E739-38F8-4A8C-AB4A-A9601904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 nani</cp:lastModifiedBy>
  <cp:revision>1</cp:revision>
  <dcterms:created xsi:type="dcterms:W3CDTF">2019-08-08T01:40:00Z</dcterms:created>
  <dcterms:modified xsi:type="dcterms:W3CDTF">2019-08-08T01:40:00Z</dcterms:modified>
</cp:coreProperties>
</file>